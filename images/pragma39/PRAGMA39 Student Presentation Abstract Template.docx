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C920" w14:textId="4F9BAAC0" w:rsidR="00D15E7D" w:rsidRDefault="0001668A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Student Presentation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Presentation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CCE99AF" w14:textId="09626461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>
        <w:rPr>
          <w:rFonts w:ascii="Times New Roman" w:hAnsi="Times New Roman" w:cs="Times New Roman"/>
          <w:sz w:val="20"/>
        </w:rPr>
        <w:t>Presenter</w:t>
      </w:r>
      <w:r>
        <w:rPr>
          <w:rFonts w:ascii="Times New Roman" w:hAnsi="Times New Roman" w:cs="Times New Roman"/>
          <w:sz w:val="20"/>
        </w:rPr>
        <w:t xml:space="preserve"> Names&gt;</w:t>
      </w:r>
    </w:p>
    <w:p w14:paraId="3CEA85DF" w14:textId="215C3AF1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>
        <w:rPr>
          <w:rFonts w:ascii="Times New Roman" w:hAnsi="Times New Roman" w:cs="Times New Roman"/>
          <w:sz w:val="20"/>
        </w:rPr>
        <w:t>Emails&gt;</w:t>
      </w:r>
    </w:p>
    <w:p w14:paraId="1A479365" w14:textId="135FE9A7" w:rsidR="009E08B2" w:rsidRPr="002567BD" w:rsidRDefault="003532AB" w:rsidP="002567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</w:t>
      </w:r>
      <w:r w:rsidR="0001668A" w:rsidRPr="0001668A">
        <w:rPr>
          <w:rFonts w:ascii="Times New Roman" w:hAnsi="Times New Roman" w:cs="Times New Roman"/>
          <w:sz w:val="20"/>
        </w:rPr>
        <w:t xml:space="preserve"> </w:t>
      </w:r>
      <w:r w:rsidR="0001668A">
        <w:rPr>
          <w:rFonts w:ascii="Times New Roman" w:hAnsi="Times New Roman" w:cs="Times New Roman"/>
          <w:sz w:val="20"/>
        </w:rPr>
        <w:t xml:space="preserve">Presenter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46EE4E8D" w14:textId="77777777" w:rsidR="009E08B2" w:rsidRPr="009E08B2" w:rsidRDefault="009E08B2" w:rsidP="00CC7BF5">
      <w:pPr>
        <w:rPr>
          <w:rFonts w:ascii="Times New Roman" w:hAnsi="Times New Roman" w:cs="Times New Roman"/>
        </w:rPr>
      </w:pPr>
    </w:p>
    <w:p w14:paraId="3F484E4A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53F04945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4437B47B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2813B969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17BCCC1C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40EF1547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2F102D18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14:paraId="1A9EC591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580E08F7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2D7ADBE6" w14:textId="77777777"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6A83" w14:textId="77777777" w:rsidR="000D510C" w:rsidRDefault="000D510C" w:rsidP="0045013E">
      <w:r>
        <w:separator/>
      </w:r>
    </w:p>
  </w:endnote>
  <w:endnote w:type="continuationSeparator" w:id="0">
    <w:p w14:paraId="591BA5C4" w14:textId="77777777" w:rsidR="000D510C" w:rsidRDefault="000D510C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0D8D" w14:textId="77777777" w:rsidR="006F41BE" w:rsidRDefault="00000000">
    <w:pPr>
      <w:pStyle w:val="Footer"/>
    </w:pPr>
    <w:sdt>
      <w:sdtPr>
        <w:id w:val="969400743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3B0A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455B4AFB" w14:textId="5C4E960D" w:rsidR="00987A04" w:rsidRDefault="00987A04" w:rsidP="00987A04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>
      <w:rPr>
        <w:rFonts w:ascii="Times New Roman" w:hAnsi="Times New Roman" w:cs="Times New Roman"/>
        <w:i/>
        <w:sz w:val="20"/>
      </w:rPr>
      <w:t>3</w:t>
    </w:r>
    <w:r w:rsidR="00A56213">
      <w:rPr>
        <w:rFonts w:ascii="Times New Roman" w:hAnsi="Times New Roman" w:cs="Times New Roman"/>
        <w:i/>
        <w:sz w:val="20"/>
      </w:rPr>
      <w:t>9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3100CE70" w14:textId="0D42C8A1" w:rsidR="006F41BE" w:rsidRDefault="00A56213" w:rsidP="00987A04">
    <w:pPr>
      <w:pStyle w:val="Footer"/>
      <w:rPr>
        <w:lang w:bidi="th-TH"/>
      </w:rPr>
    </w:pPr>
    <w:r>
      <w:rPr>
        <w:rFonts w:ascii="Times New Roman" w:hAnsi="Times New Roman" w:cs="Times New Roman"/>
        <w:i/>
        <w:sz w:val="20"/>
      </w:rPr>
      <w:t>Jakarta</w:t>
    </w:r>
    <w:r w:rsidR="00987A04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June</w:t>
    </w:r>
    <w:r w:rsidR="00987A04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21</w:t>
    </w:r>
    <w:r w:rsidR="00987A04">
      <w:rPr>
        <w:rFonts w:ascii="Times New Roman" w:hAnsi="Times New Roman" w:cs="Times New Roman"/>
        <w:i/>
        <w:sz w:val="20"/>
      </w:rPr>
      <w:t>-</w:t>
    </w:r>
    <w:r>
      <w:rPr>
        <w:rFonts w:ascii="Times New Roman" w:hAnsi="Times New Roman" w:cs="Times New Roman"/>
        <w:i/>
        <w:sz w:val="20"/>
      </w:rPr>
      <w:t>June</w:t>
    </w:r>
    <w:r w:rsidR="00987A04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</w:t>
    </w:r>
    <w:r w:rsidR="00987A04">
      <w:rPr>
        <w:rFonts w:ascii="Times New Roman" w:hAnsi="Times New Roman" w:cs="Times New Roman"/>
        <w:i/>
        <w:sz w:val="20"/>
      </w:rPr>
      <w:t xml:space="preserve">4, </w:t>
    </w:r>
    <w:r w:rsidR="00987A04">
      <w:rPr>
        <w:rFonts w:ascii="Times New Roman" w:hAnsi="Times New Roman" w:cs="Times New Roman"/>
        <w:i/>
        <w:sz w:val="20"/>
      </w:rPr>
      <w:t>20</w:t>
    </w:r>
    <w:r w:rsidR="00987A04">
      <w:rPr>
        <w:rFonts w:ascii="Times New Roman" w:hAnsi="Times New Roman" w:cs="Times New Roman"/>
        <w:i/>
        <w:sz w:val="20"/>
        <w:lang w:bidi="th-TH"/>
      </w:rPr>
      <w:t>2</w:t>
    </w:r>
    <w:r>
      <w:rPr>
        <w:rFonts w:ascii="Times New Roman" w:hAnsi="Times New Roman" w:cs="Times New Roman"/>
        <w:i/>
        <w:sz w:val="20"/>
        <w:lang w:bidi="th-TH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431C" w14:textId="77777777" w:rsidR="00A56213" w:rsidRDefault="00A5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CA41" w14:textId="77777777" w:rsidR="000D510C" w:rsidRDefault="000D510C" w:rsidP="0045013E">
      <w:r>
        <w:separator/>
      </w:r>
    </w:p>
  </w:footnote>
  <w:footnote w:type="continuationSeparator" w:id="0">
    <w:p w14:paraId="0C0E1AAE" w14:textId="77777777" w:rsidR="000D510C" w:rsidRDefault="000D510C" w:rsidP="0045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781A" w14:textId="77777777" w:rsidR="00A56213" w:rsidRDefault="00A56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3AF0" w14:textId="77777777" w:rsidR="00A56213" w:rsidRDefault="00A562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E964" w14:textId="77777777" w:rsidR="00A56213" w:rsidRDefault="00A56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7C"/>
    <w:rsid w:val="0001668A"/>
    <w:rsid w:val="000A0CC7"/>
    <w:rsid w:val="000D510C"/>
    <w:rsid w:val="000F273B"/>
    <w:rsid w:val="00127339"/>
    <w:rsid w:val="0018698C"/>
    <w:rsid w:val="001F226B"/>
    <w:rsid w:val="00205B61"/>
    <w:rsid w:val="002567BD"/>
    <w:rsid w:val="002771C6"/>
    <w:rsid w:val="002952B2"/>
    <w:rsid w:val="00313766"/>
    <w:rsid w:val="0031517C"/>
    <w:rsid w:val="003532AB"/>
    <w:rsid w:val="003911AC"/>
    <w:rsid w:val="003A598E"/>
    <w:rsid w:val="004176F4"/>
    <w:rsid w:val="0043356C"/>
    <w:rsid w:val="0045013E"/>
    <w:rsid w:val="00541CA7"/>
    <w:rsid w:val="005841E4"/>
    <w:rsid w:val="006207E8"/>
    <w:rsid w:val="00671D95"/>
    <w:rsid w:val="00697772"/>
    <w:rsid w:val="006F3547"/>
    <w:rsid w:val="006F41BE"/>
    <w:rsid w:val="00797E02"/>
    <w:rsid w:val="007F206D"/>
    <w:rsid w:val="008052C9"/>
    <w:rsid w:val="00861573"/>
    <w:rsid w:val="00987A04"/>
    <w:rsid w:val="009C612A"/>
    <w:rsid w:val="009C6D5F"/>
    <w:rsid w:val="009E08B2"/>
    <w:rsid w:val="00A24398"/>
    <w:rsid w:val="00A24A75"/>
    <w:rsid w:val="00A354A0"/>
    <w:rsid w:val="00A56213"/>
    <w:rsid w:val="00A833F7"/>
    <w:rsid w:val="00AE1949"/>
    <w:rsid w:val="00B1314F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DF6747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28853"/>
  <w14:defaultImageDpi w14:val="300"/>
  <w15:docId w15:val="{C0BE5646-1B3F-FD45-B8C5-930F959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om/Desktop/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9DFE2-33AB-4740-B209-0B4640E0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>Indiana University Bloomington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Wassapon Watanakeesuntorn</dc:creator>
  <cp:keywords/>
  <dc:description/>
  <cp:lastModifiedBy>Smallen, Shava</cp:lastModifiedBy>
  <cp:revision>9</cp:revision>
  <dcterms:created xsi:type="dcterms:W3CDTF">2018-08-27T06:04:00Z</dcterms:created>
  <dcterms:modified xsi:type="dcterms:W3CDTF">2023-03-26T22:54:00Z</dcterms:modified>
</cp:coreProperties>
</file>