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D9A0" w14:textId="77777777" w:rsidR="00D15E7D" w:rsidRDefault="008C0147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Demo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Demo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F3BA5E5" w14:textId="77777777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14:paraId="4E5802B4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14:paraId="216C9C4B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5EB4A81C" w14:textId="77777777" w:rsidR="002952B2" w:rsidRDefault="002952B2" w:rsidP="00AE1949">
      <w:pPr>
        <w:jc w:val="center"/>
        <w:rPr>
          <w:rFonts w:ascii="Times New Roman" w:hAnsi="Times New Roman" w:cs="Times New Roman"/>
          <w:sz w:val="20"/>
        </w:rPr>
      </w:pPr>
    </w:p>
    <w:p w14:paraId="53A22338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0E2E0E83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17EF7209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57F690D2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291EA20E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173BBDC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9ECCBE4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C612A">
        <w:rPr>
          <w:rFonts w:ascii="Times New Roman" w:hAnsi="Times New Roman" w:cs="Times New Roman"/>
        </w:rPr>
        <w:t xml:space="preserve">E.X., </w:t>
      </w:r>
      <w:r w:rsidRPr="00EF41D0">
        <w:rPr>
          <w:rFonts w:ascii="Times New Roman" w:hAnsi="Times New Roman" w:cs="Times New Roman"/>
          <w:szCs w:val="22"/>
        </w:rPr>
        <w:t xml:space="preserve">Funded through a grant from the National Science Foundation, grant  # OCI-1234983.  </w:t>
      </w:r>
    </w:p>
    <w:p w14:paraId="3C56DE0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B911B45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38D006A6" w14:textId="77777777"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A2D6" w14:textId="77777777" w:rsidR="006C570C" w:rsidRDefault="006C570C" w:rsidP="0045013E">
      <w:r>
        <w:separator/>
      </w:r>
    </w:p>
  </w:endnote>
  <w:endnote w:type="continuationSeparator" w:id="0">
    <w:p w14:paraId="5F6C2AE7" w14:textId="77777777" w:rsidR="006C570C" w:rsidRDefault="006C570C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325A9" w14:textId="77777777" w:rsidR="006F41BE" w:rsidRDefault="006C570C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5549F" w14:textId="77777777"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0ECC2637" w14:textId="11A92C30"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7A5BA6">
      <w:rPr>
        <w:rFonts w:ascii="Times New Roman" w:hAnsi="Times New Roman" w:cs="Times New Roman"/>
        <w:i/>
        <w:sz w:val="20"/>
      </w:rPr>
      <w:t>7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48E2C646" w14:textId="4CC3E87A" w:rsidR="006F41BE" w:rsidRDefault="007A5BA6">
    <w:pPr>
      <w:pStyle w:val="Footer"/>
    </w:pPr>
    <w:r>
      <w:rPr>
        <w:rFonts w:ascii="Times New Roman" w:hAnsi="Times New Roman" w:cs="Times New Roman"/>
        <w:i/>
        <w:sz w:val="20"/>
      </w:rPr>
      <w:t>San Diego, Cal</w:t>
    </w:r>
    <w:bookmarkStart w:id="0" w:name="_GoBack"/>
    <w:bookmarkEnd w:id="0"/>
    <w:r>
      <w:rPr>
        <w:rFonts w:ascii="Times New Roman" w:hAnsi="Times New Roman" w:cs="Times New Roman"/>
        <w:i/>
        <w:sz w:val="20"/>
      </w:rPr>
      <w:t>ifornia, USA</w:t>
    </w:r>
    <w:r w:rsidR="00671D95">
      <w:rPr>
        <w:rFonts w:ascii="Times New Roman" w:hAnsi="Times New Roman" w:cs="Times New Roman"/>
        <w:i/>
        <w:sz w:val="20"/>
      </w:rPr>
      <w:t xml:space="preserve">. </w:t>
    </w:r>
    <w:r>
      <w:rPr>
        <w:rFonts w:ascii="Times New Roman" w:hAnsi="Times New Roman" w:cs="Times New Roman"/>
        <w:i/>
        <w:sz w:val="20"/>
      </w:rPr>
      <w:t>September 11-14</w:t>
    </w:r>
    <w:r w:rsidR="006F41BE">
      <w:rPr>
        <w:rFonts w:ascii="Times New Roman" w:hAnsi="Times New Roman" w:cs="Times New Roman"/>
        <w:i/>
        <w:sz w:val="20"/>
      </w:rPr>
      <w:t xml:space="preserve">, </w:t>
    </w:r>
    <w:r w:rsidR="009C612A">
      <w:rPr>
        <w:rFonts w:ascii="Times New Roman" w:hAnsi="Times New Roman" w:cs="Times New Roman"/>
        <w:i/>
        <w:sz w:val="20"/>
      </w:rPr>
      <w:t>201</w:t>
    </w:r>
    <w:r w:rsidR="00236F50">
      <w:rPr>
        <w:rFonts w:ascii="Times New Roman" w:hAnsi="Times New Roman" w:cs="Times New Roman"/>
        <w:i/>
        <w:sz w:val="20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3ECB" w14:textId="77777777" w:rsidR="007A5BA6" w:rsidRDefault="007A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D695" w14:textId="77777777" w:rsidR="006C570C" w:rsidRDefault="006C570C" w:rsidP="0045013E">
      <w:r>
        <w:separator/>
      </w:r>
    </w:p>
  </w:footnote>
  <w:footnote w:type="continuationSeparator" w:id="0">
    <w:p w14:paraId="794527F4" w14:textId="77777777" w:rsidR="006C570C" w:rsidRDefault="006C570C" w:rsidP="0045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AD18B" w14:textId="77777777" w:rsidR="007A5BA6" w:rsidRDefault="007A5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2F771" w14:textId="77777777" w:rsidR="007A5BA6" w:rsidRDefault="007A5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8E4C9" w14:textId="77777777" w:rsidR="007A5BA6" w:rsidRDefault="007A5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57"/>
    <w:rsid w:val="000A0CC7"/>
    <w:rsid w:val="0018698C"/>
    <w:rsid w:val="001F226B"/>
    <w:rsid w:val="00236F50"/>
    <w:rsid w:val="002952B2"/>
    <w:rsid w:val="002B6A54"/>
    <w:rsid w:val="002E7E23"/>
    <w:rsid w:val="00313766"/>
    <w:rsid w:val="003532AB"/>
    <w:rsid w:val="003911AC"/>
    <w:rsid w:val="003A598E"/>
    <w:rsid w:val="004176F4"/>
    <w:rsid w:val="0043356C"/>
    <w:rsid w:val="0045013E"/>
    <w:rsid w:val="006207E8"/>
    <w:rsid w:val="00671D95"/>
    <w:rsid w:val="00697772"/>
    <w:rsid w:val="006C570C"/>
    <w:rsid w:val="006F3547"/>
    <w:rsid w:val="006F41BE"/>
    <w:rsid w:val="00797E02"/>
    <w:rsid w:val="007A5BA6"/>
    <w:rsid w:val="008052C9"/>
    <w:rsid w:val="008C0147"/>
    <w:rsid w:val="009C612A"/>
    <w:rsid w:val="009C6D5F"/>
    <w:rsid w:val="00A24398"/>
    <w:rsid w:val="00A24A75"/>
    <w:rsid w:val="00A45C07"/>
    <w:rsid w:val="00A833F7"/>
    <w:rsid w:val="00AE1949"/>
    <w:rsid w:val="00B1314F"/>
    <w:rsid w:val="00B41F57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294AE"/>
  <w14:defaultImageDpi w14:val="300"/>
  <w15:docId w15:val="{78D88CBF-E110-2749-8E62-916B70C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mallen/Downloads/PRAGMA_Demo_Abstract_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505E7-B138-EC49-B2D5-10E6D656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PRAGMA_Demo_Abstract_Template_v1.dotx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Indiana University Bloomington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Smallen, Shava</cp:lastModifiedBy>
  <cp:revision>2</cp:revision>
  <dcterms:created xsi:type="dcterms:W3CDTF">2019-07-09T15:44:00Z</dcterms:created>
  <dcterms:modified xsi:type="dcterms:W3CDTF">2019-07-23T15:59:00Z</dcterms:modified>
</cp:coreProperties>
</file>